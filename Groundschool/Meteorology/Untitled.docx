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240" w:lineRule="auto"/>
        <w:ind w:right="496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L</w:t>
      </w:r>
      <w:r>
        <w:rPr>
          <w:rFonts w:ascii="Arial" w:hAnsi="Arial" w:cs="Arial" w:eastAsia="Arial"/>
          <w:sz w:val="12"/>
          <w:szCs w:val="12"/>
          <w:color w:val="231F20"/>
          <w:spacing w:val="-6"/>
          <w:w w:val="79"/>
          <w:b/>
          <w:bCs/>
        </w:rPr>
        <w:t>A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TENT</w:t>
      </w:r>
      <w:r>
        <w:rPr>
          <w:rFonts w:ascii="Arial" w:hAnsi="Arial" w:cs="Arial" w:eastAsia="Arial"/>
          <w:sz w:val="12"/>
          <w:szCs w:val="12"/>
          <w:color w:val="231F20"/>
          <w:spacing w:val="6"/>
          <w:w w:val="79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HE</w:t>
      </w:r>
      <w:r>
        <w:rPr>
          <w:rFonts w:ascii="Arial" w:hAnsi="Arial" w:cs="Arial" w:eastAsia="Arial"/>
          <w:sz w:val="12"/>
          <w:szCs w:val="12"/>
          <w:color w:val="231F20"/>
          <w:spacing w:val="-6"/>
          <w:w w:val="79"/>
          <w:b/>
          <w:bCs/>
        </w:rPr>
        <w:t>A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T</w:t>
      </w:r>
      <w:r>
        <w:rPr>
          <w:rFonts w:ascii="Arial" w:hAnsi="Arial" w:cs="Arial" w:eastAsia="Arial"/>
          <w:sz w:val="12"/>
          <w:szCs w:val="12"/>
          <w:color w:val="231F20"/>
          <w:spacing w:val="1"/>
          <w:w w:val="79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ABSORBED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37" w:lineRule="exact"/>
        <w:ind w:right="523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 style="position:absolute;margin-left:243.535518pt;margin-top:40.265839pt;width:45.898562pt;height:6.999933pt;mso-position-horizontal-relative:page;mso-position-vertical-relative:paragraph;z-index:-190;rotation:45" type="#_x0000_t136" fillcolor="#231F20" stroked="f">
            <o:extrusion v:ext="view" autorotationcenter="t"/>
            <v:textpath style="font-family:&amp;quot;Arial&amp;quot;;font-size:7pt;v-text-kern:t;mso-text-shadow:auto" string="CONDENSATION"/>
          </v:shape>
        </w:pict>
      </w:r>
      <w:r>
        <w:rPr/>
        <w:pict>
          <w10:wrap type="none"/>
          <v:shape style="position:absolute;margin-left:124.630051pt;margin-top:50.515816pt;width:25.927752pt;height:6.999933pt;mso-position-horizontal-relative:page;mso-position-vertical-relative:paragraph;z-index:-188;rotation:315" type="#_x0000_t136" fillcolor="#231F20" stroked="f">
            <o:extrusion v:ext="view" autorotationcenter="t"/>
            <v:textpath style="font-family:&amp;quot;Arial&amp;quot;;font-size:7pt;v-text-kern:t;mso-text-shadow:auto" string="MELTING"/>
          </v:shape>
        </w:pic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L</w:t>
      </w:r>
      <w:r>
        <w:rPr>
          <w:rFonts w:ascii="Arial" w:hAnsi="Arial" w:cs="Arial" w:eastAsia="Arial"/>
          <w:sz w:val="12"/>
          <w:szCs w:val="12"/>
          <w:color w:val="231F20"/>
          <w:spacing w:val="-6"/>
          <w:w w:val="79"/>
          <w:b/>
          <w:bCs/>
        </w:rPr>
        <w:t>A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TENT</w:t>
      </w:r>
      <w:r>
        <w:rPr>
          <w:rFonts w:ascii="Arial" w:hAnsi="Arial" w:cs="Arial" w:eastAsia="Arial"/>
          <w:sz w:val="12"/>
          <w:szCs w:val="12"/>
          <w:color w:val="231F20"/>
          <w:spacing w:val="6"/>
          <w:w w:val="79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HE</w:t>
      </w:r>
      <w:r>
        <w:rPr>
          <w:rFonts w:ascii="Arial" w:hAnsi="Arial" w:cs="Arial" w:eastAsia="Arial"/>
          <w:sz w:val="12"/>
          <w:szCs w:val="12"/>
          <w:color w:val="231F20"/>
          <w:spacing w:val="-6"/>
          <w:w w:val="79"/>
          <w:b/>
          <w:bCs/>
        </w:rPr>
        <w:t>A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T</w:t>
      </w:r>
      <w:r>
        <w:rPr>
          <w:rFonts w:ascii="Arial" w:hAnsi="Arial" w:cs="Arial" w:eastAsia="Arial"/>
          <w:sz w:val="12"/>
          <w:szCs w:val="12"/>
          <w:color w:val="231F20"/>
          <w:spacing w:val="1"/>
          <w:w w:val="79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b/>
          <w:bCs/>
        </w:rPr>
        <w:t>RELEASED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0" w:after="0" w:line="240" w:lineRule="auto"/>
        <w:ind w:left="2826" w:right="2884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 style="position:absolute;margin-left:218.589516pt;margin-top:-31.511028pt;width:40.977609pt;height:6.999933pt;mso-position-horizontal-relative:page;mso-position-vertical-relative:paragraph;z-index:-189;rotation:45" type="#_x0000_t136" fillcolor="#231F20" stroked="f">
            <o:extrusion v:ext="view" autorotationcenter="t"/>
            <v:textpath style="font-family:&amp;quot;Arial&amp;quot;;font-size:7pt;v-text-kern:t;mso-text-shadow:auto" string="EVAPORATION"/>
          </v:shape>
        </w:pict>
      </w:r>
      <w:r>
        <w:rPr/>
        <w:pict>
          <w10:wrap type="none"/>
          <v:shape style="position:absolute;margin-left:152.735458pt;margin-top:-25.354456pt;width:28.384729pt;height:6.999933pt;mso-position-horizontal-relative:page;mso-position-vertical-relative:paragraph;z-index:-187;rotation:315" type="#_x0000_t136" fillcolor="#231F20" stroked="f">
            <o:extrusion v:ext="view" autorotationcenter="t"/>
            <v:textpath style="font-family:&amp;quot;Arial&amp;quot;;font-size:7pt;v-text-kern:t;mso-text-shadow:auto" string="FREEZING"/>
          </v:shape>
        </w:pict>
      </w:r>
      <w:r>
        <w:rPr>
          <w:rFonts w:ascii="Arial" w:hAnsi="Arial" w:cs="Arial" w:eastAsia="Arial"/>
          <w:sz w:val="14"/>
          <w:szCs w:val="14"/>
          <w:color w:val="231F20"/>
          <w:w w:val="87"/>
        </w:rPr>
        <w:t>SUBLIM</w:t>
      </w:r>
      <w:r>
        <w:rPr>
          <w:rFonts w:ascii="Arial" w:hAnsi="Arial" w:cs="Arial" w:eastAsia="Arial"/>
          <w:sz w:val="14"/>
          <w:szCs w:val="14"/>
          <w:color w:val="231F20"/>
          <w:spacing w:val="-8"/>
          <w:w w:val="87"/>
        </w:rPr>
        <w:t>A</w:t>
      </w:r>
      <w:r>
        <w:rPr>
          <w:rFonts w:ascii="Arial" w:hAnsi="Arial" w:cs="Arial" w:eastAsia="Arial"/>
          <w:sz w:val="14"/>
          <w:szCs w:val="14"/>
          <w:color w:val="231F20"/>
          <w:spacing w:val="0"/>
          <w:w w:val="83"/>
        </w:rPr>
        <w:t>TION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0" w:lineRule="exact"/>
        <w:ind w:left="2905" w:right="2898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231F20"/>
          <w:spacing w:val="0"/>
          <w:w w:val="82"/>
        </w:rPr>
        <w:t>DEPOSITION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11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48.157001pt;margin-top:-210.1987pt;width:323.847pt;height:210.976pt;mso-position-horizontal-relative:page;mso-position-vertical-relative:paragraph;z-index:-191" coordorigin="963,-4204" coordsize="6477,4220">
            <v:group style="position:absolute;left:973;top:-4194;width:6457;height:4200" coordorigin="973,-4194" coordsize="6457,4200">
              <v:shape style="position:absolute;left:973;top:-4194;width:6457;height:4200" coordorigin="973,-4194" coordsize="6457,4200" path="m973,-4194l7430,-4194,7430,6,973,6,973,-4194e" filled="t" fillcolor="#FFFDE8" stroked="f">
                <v:path arrowok="t"/>
                <v:fill/>
              </v:shape>
            </v:group>
            <v:group style="position:absolute;left:973;top:-4194;width:6457;height:4200" coordorigin="973,-4194" coordsize="6457,4200">
              <v:shape style="position:absolute;left:973;top:-4194;width:6457;height:4200" coordorigin="973,-4194" coordsize="6457,4200" path="m973,-4194l7430,-4194,7430,6,973,6,973,-4194xe" filled="f" stroked="t" strokeweight="1pt" strokecolor="#000000">
                <v:path arrowok="t"/>
              </v:shape>
            </v:group>
            <v:group style="position:absolute;left:3570;top:-3189;width:960;height:293" coordorigin="3570,-3189" coordsize="960,293">
              <v:shape style="position:absolute;left:3570;top:-3189;width:960;height:293" coordorigin="3570,-3189" coordsize="960,293" path="m4050,-3189l3972,-3187,3898,-3181,3829,-3172,3767,-3160,3686,-3137,3624,-3109,3576,-3066,3570,-3042,3572,-3030,3624,-2975,3686,-2947,3767,-2924,3829,-2912,3898,-2903,3972,-2897,4050,-2895,4089,-2896,4165,-2900,4237,-2907,4303,-2917,4362,-2931,4437,-2955,4492,-2985,4530,-3042,4528,-3054,4476,-3109,4414,-3137,4333,-3160,4271,-3172,4202,-3181,4128,-3187,4050,-3189e" filled="t" fillcolor="#D8D8D8" stroked="f">
                <v:path arrowok="t"/>
                <v:fill/>
              </v:shape>
            </v:group>
            <v:group style="position:absolute;left:1313;top:-915;width:1200;height:367" coordorigin="1313,-915" coordsize="1200,367">
              <v:shape style="position:absolute;left:1313;top:-915;width:1200;height:367" coordorigin="1313,-915" coordsize="1200,367" path="m1913,-915l1816,-913,1724,-906,1638,-895,1559,-880,1489,-862,1429,-840,1360,-803,1315,-747,1313,-732,1315,-717,1360,-661,1429,-624,1489,-602,1559,-584,1638,-569,1724,-558,1816,-551,1913,-549,1963,-549,2058,-554,2147,-563,2229,-576,2304,-593,2369,-613,2446,-648,2496,-688,2513,-732,2511,-747,2466,-803,2398,-840,2338,-862,2268,-880,2189,-895,2103,-906,2011,-913,1913,-915e" filled="t" fillcolor="#D8D8D8" stroked="f">
                <v:path arrowok="t"/>
                <v:fill/>
              </v:shape>
            </v:group>
            <v:group style="position:absolute;left:5973;top:-915;width:1200;height:367" coordorigin="5973,-915" coordsize="1200,367">
              <v:shape style="position:absolute;left:5973;top:-915;width:1200;height:367" coordorigin="5973,-915" coordsize="1200,367" path="m6573,-915l6476,-913,6384,-906,6298,-895,6219,-880,6149,-862,6089,-840,6021,-803,5975,-747,5973,-732,5975,-717,6021,-661,6089,-624,6149,-602,6219,-584,6298,-569,6384,-558,6476,-551,6573,-549,6623,-549,6718,-554,6807,-563,6890,-576,6964,-593,7029,-613,7107,-648,7156,-688,7173,-732,7171,-747,7126,-803,7058,-840,6998,-862,6928,-880,6849,-895,6763,-906,6671,-913,6573,-915e" filled="t" fillcolor="#D8D8D8" stroked="f">
                <v:path arrowok="t"/>
                <v:fill/>
              </v:shape>
              <v:shape style="position:absolute;left:2740;top:-1288;width:2803;height:261" type="#_x0000_t75">
                <v:imagedata r:id="rId5" o:title=""/>
              </v:shape>
              <v:shape style="position:absolute;left:2841;top:-994;width:2566;height:261" type="#_x0000_t75">
                <v:imagedata r:id="rId6" o:title=""/>
              </v:shape>
              <v:shape style="position:absolute;left:4524;top:-2703;width:1081;height:1097" type="#_x0000_t75">
                <v:imagedata r:id="rId7" o:title=""/>
              </v:shape>
              <v:shape style="position:absolute;left:4594;top:-3041;width:1006;height:1006" type="#_x0000_t75">
                <v:imagedata r:id="rId8" o:title=""/>
              </v:shape>
              <v:shape style="position:absolute;left:2452;top:-2936;width:1081;height:1097" type="#_x0000_t75">
                <v:imagedata r:id="rId9" o:title=""/>
              </v:shape>
              <v:shape style="position:absolute;left:2522;top:-2507;width:1006;height:1006" type="#_x0000_t75">
                <v:imagedata r:id="rId10" o:title=""/>
              </v:shape>
              <v:shape style="position:absolute;left:3784;top:-3984;width:489;height:985" type="#_x0000_t75">
                <v:imagedata r:id="rId11" o:title=""/>
              </v:shape>
            </v:group>
            <v:group style="position:absolute;left:3784;top:-3984;width:489;height:985" coordorigin="3784,-3984" coordsize="489,985">
              <v:shape style="position:absolute;left:3784;top:-3984;width:489;height:985" coordorigin="3784,-3984" coordsize="489,985" path="m4274,-3054l4208,-3016,4135,-3004,4046,-2999,4013,-2999,3951,-3002,3873,-3012,3804,-3032,3784,-3929,3786,-3936,3850,-3967,3923,-3979,4012,-3984,4045,-3983,4107,-3980,4185,-3971,4254,-3951,4274,-3054xe" filled="f" stroked="t" strokeweight=".5pt" strokecolor="#231F20">
                <v:path arrowok="t"/>
              </v:shape>
              <v:shape style="position:absolute;left:3805;top:-3979;width:447;height:855" type="#_x0000_t75">
                <v:imagedata r:id="rId12" o:title=""/>
              </v:shape>
            </v:group>
            <v:group style="position:absolute;left:3805;top:-3979;width:447;height:855" coordorigin="3805,-3979" coordsize="447,855">
              <v:shape style="position:absolute;left:3805;top:-3979;width:447;height:855" coordorigin="3805,-3979" coordsize="447,855" path="m4253,-3174l4181,-3138,4104,-3127,4044,-3124,4010,-3125,3949,-3128,3875,-3139,3815,-3160,3805,-3929,3808,-3936,3877,-3966,3954,-3976,4014,-3979,4048,-3979,4109,-3975,4184,-3965,4243,-3943,4253,-3174xe" filled="f" stroked="t" strokeweight=".25pt" strokecolor="#231F20">
                <v:path arrowok="t"/>
              </v:shape>
            </v:group>
            <v:group style="position:absolute;left:3785;top:-3984;width:489;height:109" coordorigin="3785,-3984" coordsize="489,109">
              <v:shape style="position:absolute;left:3785;top:-3984;width:489;height:109" coordorigin="3785,-3984" coordsize="489,109" path="m4274,-3929l4208,-3892,4135,-3880,4046,-3874,4013,-3875,3951,-3878,3873,-3887,3804,-3908,3785,-3927,3787,-3934,3850,-3966,3922,-3978,4011,-3984,4044,-3983,4106,-3980,4184,-3971,4253,-3951,4274,-3929xe" filled="f" stroked="t" strokeweight=".25pt" strokecolor="#231F20">
                <v:path arrowok="t"/>
              </v:shape>
            </v:group>
            <v:group style="position:absolute;left:3806;top:-3224;width:447;height:100" coordorigin="3806,-3224" coordsize="447,100">
              <v:shape style="position:absolute;left:3806;top:-3224;width:447;height:100" coordorigin="3806,-3224" coordsize="447,100" path="m4253,-3174l4181,-3138,4104,-3127,4044,-3124,4010,-3125,3949,-3128,3875,-3139,3815,-3160,3806,-3173,3808,-3181,3877,-3211,3953,-3222,4014,-3224,4047,-3224,4108,-3221,4183,-3210,4243,-3189,4253,-3174xe" filled="f" stroked="t" strokeweight=".25pt" strokecolor="#231F20">
                <v:path arrowok="t"/>
              </v:shape>
              <v:shape style="position:absolute;left:3806;top:-3633;width:447;height:100" type="#_x0000_t75">
                <v:imagedata r:id="rId13" o:title=""/>
              </v:shape>
            </v:group>
            <v:group style="position:absolute;left:3806;top:-3633;width:447;height:100" coordorigin="3806,-3633" coordsize="447,100">
              <v:shape style="position:absolute;left:3806;top:-3633;width:447;height:100" coordorigin="3806,-3633" coordsize="447,100" path="m4253,-3583l4181,-3546,4104,-3536,4044,-3533,4010,-3534,3949,-3537,3875,-3547,3815,-3569,3806,-3582,3808,-3589,3877,-3620,3953,-3630,4014,-3633,4047,-3633,4108,-3629,4183,-3619,4243,-3597,4253,-3583xe" filled="f" stroked="t" strokeweight=".5pt" strokecolor="#7BD3F7">
                <v:path arrowok="t"/>
              </v:shape>
            </v:group>
            <v:group style="position:absolute;left:3806;top:-3979;width:447;height:100" coordorigin="3806,-3979" coordsize="447,100">
              <v:shape style="position:absolute;left:3806;top:-3979;width:447;height:100" coordorigin="3806,-3979" coordsize="447,100" path="m4253,-3929l4181,-3892,4104,-3882,4044,-3879,4010,-3879,3949,-3883,3875,-3893,3815,-3915,3806,-3928,3808,-3935,3877,-3966,3953,-3976,4014,-3979,4047,-3979,4108,-3975,4183,-3965,4243,-3943,4253,-3929xe" filled="f" stroked="t" strokeweight=".25pt" strokecolor="#231F20">
                <v:path arrowok="t"/>
              </v:shape>
              <v:shape style="position:absolute;left:3805;top:-3583;width:447;height:459" type="#_x0000_t75">
                <v:imagedata r:id="rId14" o:title=""/>
              </v:shape>
            </v:group>
            <v:group style="position:absolute;left:3805;top:-3583;width:447;height:459" coordorigin="3805,-3583" coordsize="447,459">
              <v:shape style="position:absolute;left:3805;top:-3583;width:447;height:459" coordorigin="3805,-3583" coordsize="447,459" path="m4253,-3583l4181,-3546,4104,-3536,4044,-3533,4010,-3534,3949,-3537,3875,-3547,3815,-3569,3806,-3582,3805,-3174,3877,-3138,3954,-3127,4014,-3124,4048,-3125,4109,-3128,4184,-3139,4243,-3160,4252,-3173,4253,-3583xe" filled="f" stroked="t" strokeweight=".25pt" strokecolor="#6CCFF6">
                <v:path arrowok="t"/>
              </v:shape>
            </v:group>
            <v:group style="position:absolute;left:3805;top:-3979;width:447;height:855" coordorigin="3805,-3979" coordsize="447,855">
              <v:shape style="position:absolute;left:3805;top:-3979;width:447;height:855" coordorigin="3805,-3979" coordsize="447,855" path="m4253,-3174l4181,-3138,4104,-3127,4044,-3124,4010,-3125,3949,-3128,3875,-3139,3815,-3160,3805,-3929,3808,-3936,3877,-3966,3954,-3976,4014,-3979,4048,-3979,4109,-3975,4184,-3965,4243,-3943,4253,-3174xe" filled="f" stroked="t" strokeweight=".25pt" strokecolor="#9B9DA0">
                <v:path arrowok="t"/>
              </v:shape>
            </v:group>
            <v:group style="position:absolute;left:3837;top:-3600;width:219;height:15" coordorigin="3837,-3600" coordsize="219,15">
              <v:shape style="position:absolute;left:3837;top:-3600;width:219;height:15" coordorigin="3837,-3600" coordsize="219,15" path="m3837,-3585l3858,-3585,3859,-3590,3864,-3600,3874,-3585,3891,-3585,3913,-3585,3914,-3590,3919,-3600,3929,-3585,3946,-3585,3968,-3585,3969,-3590,3974,-3600,3984,-3585,4001,-3585,4023,-3585,4024,-3590,4029,-3600,4038,-3585,4056,-3585e" filled="f" stroked="t" strokeweight=".25pt" strokecolor="#7BD3F7">
                <v:path arrowok="t"/>
              </v:shape>
            </v:group>
            <v:group style="position:absolute;left:3970;top:-3575;width:219;height:15" coordorigin="3970,-3575" coordsize="219,15">
              <v:shape style="position:absolute;left:3970;top:-3575;width:219;height:15" coordorigin="3970,-3575" coordsize="219,15" path="m3970,-3560l3991,-3560,3992,-3566,3997,-3575,4007,-3560,4024,-3560,4046,-3560,4047,-3566,4052,-3575,4062,-3560,4079,-3560,4101,-3560,4101,-3566,4107,-3575,4116,-3560,4134,-3560,4156,-3560,4157,-3566,4162,-3575,4171,-3560,4189,-3560e" filled="f" stroked="t" strokeweight=".25pt" strokecolor="#7BD3F7">
                <v:path arrowok="t"/>
              </v:shape>
            </v:group>
            <v:group style="position:absolute;left:3957;top:-3627;width:110;height:15" coordorigin="3957,-3627" coordsize="110,15">
              <v:shape style="position:absolute;left:3957;top:-3627;width:110;height:15" coordorigin="3957,-3627" coordsize="110,15" path="m3957,-3612l3978,-3612,3978,-3618,3984,-3627,3994,-3612,4011,-3612,4033,-3612,4034,-3618,4039,-3627,4048,-3612,4066,-3612e" filled="f" stroked="t" strokeweight=".25pt" strokecolor="#7BD3F7">
                <v:path arrowok="t"/>
              </v:shape>
            </v:group>
            <v:group style="position:absolute;left:4069;top:-3611;width:109;height:15" coordorigin="4069,-3611" coordsize="109,15">
              <v:shape style="position:absolute;left:4069;top:-3611;width:109;height:15" coordorigin="4069,-3611" coordsize="109,15" path="m4069,-3596l4090,-3596,4091,-3602,4096,-3611,4106,-3596,4123,-3596,4145,-3596,4146,-3602,4151,-3611,4160,-3596,4178,-3596e" filled="f" stroked="t" strokeweight=".25pt" strokecolor="#7BD3F7">
                <v:path arrowok="t"/>
              </v:shape>
              <v:shape style="position:absolute;left:3811;top:-3225;width:437;height:98" type="#_x0000_t75">
                <v:imagedata r:id="rId15" o:title=""/>
              </v:shape>
            </v:group>
            <v:group style="position:absolute;left:3811;top:-3225;width:437;height:98" coordorigin="3811,-3225" coordsize="437,98">
              <v:shape style="position:absolute;left:3811;top:-3225;width:437;height:98" coordorigin="3811,-3225" coordsize="437,98" path="m4248,-3176l4196,-3144,4126,-3132,4036,-3127,4004,-3127,3944,-3131,3871,-3142,3811,-3172,3813,-3180,3882,-3212,3958,-3222,4019,-3225,4052,-3224,4112,-3221,4186,-3210,4242,-3187,4248,-3176xe" filled="f" stroked="t" strokeweight=".25pt" strokecolor="#7BD3F7">
                <v:path arrowok="t"/>
              </v:shape>
              <v:shape style="position:absolute;left:1484;top:-1374;width:857;height:744" type="#_x0000_t75">
                <v:imagedata r:id="rId16" o:title=""/>
              </v:shape>
            </v:group>
            <v:group style="position:absolute;left:1484;top:-1374;width:857;height:744" coordorigin="1484,-1374" coordsize="857,744">
              <v:shape style="position:absolute;left:1484;top:-1374;width:857;height:744" coordorigin="1484,-1374" coordsize="857,744" path="m2337,-1011l2338,-979,2338,-949,2339,-921,2340,-896,2341,-873,2335,-801,2288,-747,2213,-714,2147,-686,2089,-664,2010,-642,1934,-631,1909,-630,1883,-630,1798,-638,1733,-648,1663,-663,1605,-683,1543,-722,1507,-769,1486,-842,1484,-880,1484,-899,1485,-919,1486,-938,1487,-957,1488,-976,1489,-999,1489,-1023,1488,-1045,1487,-1068,1486,-1090,1486,-1111,1491,-1187,1522,-1243,1592,-1274,1607,-1276,1620,-1279,1691,-1304,1775,-1344,1796,-1353,1860,-1370,1926,-1374,1948,-1373,2013,-1366,2079,-1352,2144,-1335,2166,-1330,2187,-1324,2252,-1302,2309,-1251,2333,-1178,2338,-1114,2338,-1092,2338,-1069,2338,-1045,2337,-1021,2337,-1011xe" filled="f" stroked="t" strokeweight=".5pt" strokecolor="#231F20">
                <v:path arrowok="t"/>
              </v:shape>
              <v:shape style="position:absolute;left:1502;top:-1214;width:454;height:564" type="#_x0000_t75">
                <v:imagedata r:id="rId17" o:title=""/>
              </v:shape>
              <v:shape style="position:absolute;left:1977;top:-1223;width:332;height:536" type="#_x0000_t75">
                <v:imagedata r:id="rId18" o:title=""/>
              </v:shape>
              <v:shape style="position:absolute;left:1622;top:-1346;width:614;height:179" type="#_x0000_t75">
                <v:imagedata r:id="rId19" o:title=""/>
              </v:shape>
            </v:group>
            <v:group style="position:absolute;left:2002;top:-932;width:262;height:124" coordorigin="2002,-932" coordsize="262,124">
              <v:shape style="position:absolute;left:2002;top:-932;width:262;height:124" coordorigin="2002,-932" coordsize="262,124" path="m2013,-932l2002,-932,2004,-919,2012,-911,2029,-904,2046,-896,2102,-870,2157,-842,2192,-824,2215,-813,2235,-808,2249,-808,2259,-812,2264,-819,2264,-827,2260,-836,2251,-844,2237,-850,2220,-855,2205,-860,2116,-889,2087,-898,2065,-906,2047,-914,2029,-923,2013,-932e" filled="t" fillcolor="#AAE0FA" stroked="f">
                <v:path arrowok="t"/>
                <v:fill/>
              </v:shape>
            </v:group>
            <v:group style="position:absolute;left:1585;top:-1113;width:363;height:309" coordorigin="1585,-1113" coordsize="363,309">
              <v:shape style="position:absolute;left:1585;top:-1113;width:363;height:309" coordorigin="1585,-1113" coordsize="363,309" path="m1906,-1113l1906,-1107,1907,-1100,1909,-1077,1903,-1008,1878,-950,1838,-929,1824,-924,1753,-896,1690,-867,1626,-834,1585,-807,1590,-804,1599,-804,1612,-805,1690,-826,1727,-843,1744,-851,1804,-876,1868,-900,1941,-919,1948,-1002,1941,-1019,1937,-1038,1935,-1061,1935,-1081,1935,-1102,1906,-1113e" filled="t" fillcolor="#AAE0FA" stroked="f">
                <v:path arrowok="t"/>
                <v:fill/>
              </v:shape>
            </v:group>
            <v:group style="position:absolute;left:1894;top:-1319;width:38;height:133" coordorigin="1894,-1319" coordsize="38,133">
              <v:shape style="position:absolute;left:1894;top:-1319;width:38;height:133" coordorigin="1894,-1319" coordsize="38,133" path="m1926,-1319l1921,-1319,1911,-1308,1894,-1286,1895,-1270,1896,-1249,1897,-1222,1899,-1192,1931,-1187,1931,-1210,1930,-1231,1929,-1252,1929,-1270,1929,-1286,1928,-1308,1926,-1319e" filled="t" fillcolor="#AAE0FA" stroked="f">
                <v:path arrowok="t"/>
                <v:fill/>
              </v:shape>
              <v:shape style="position:absolute;left:6164;top:-1333;width:827;height:608" type="#_x0000_t75">
                <v:imagedata r:id="rId20" o:title=""/>
              </v:shape>
            </v:group>
            <v:group style="position:absolute;left:6164;top:-1333;width:827;height:608" coordorigin="6164,-1333" coordsize="827,608">
              <v:shape style="position:absolute;left:6164;top:-1333;width:827;height:608" coordorigin="6164,-1333" coordsize="827,608" path="m6991,-823l6945,-778,6870,-753,6796,-739,6708,-729,6645,-726,6578,-724,6544,-725,6478,-727,6416,-732,6333,-743,6264,-759,6197,-785,6164,-823,6166,-865,6176,-945,6197,-1021,6226,-1092,6264,-1155,6309,-1210,6360,-1256,6417,-1293,6479,-1318,6544,-1331,6578,-1333,6612,-1331,6677,-1318,6739,-1293,6796,-1256,6847,-1210,6892,-1155,6929,-1092,6959,-1021,6979,-945,6990,-865,6991,-823xe" filled="f" stroked="t" strokeweight=".5pt" strokecolor="#231F20">
                <v:path arrowok="t"/>
              </v:shape>
              <v:shape style="position:absolute;left:6148;top:-1173;width:184;height:31" type="#_x0000_t75">
                <v:imagedata r:id="rId21" o:title=""/>
              </v:shape>
            </v:group>
            <v:group style="position:absolute;left:6148;top:-1173;width:184;height:31" coordorigin="6148,-1173" coordsize="184,31">
              <v:shape style="position:absolute;left:6148;top:-1173;width:184;height:31" coordorigin="6148,-1173" coordsize="184,31" path="m6332,-1143l6277,-1173,6163,-1168,6148,-1163,6218,-1149,6295,-1145,6332,-1143xe" filled="f" stroked="t" strokeweight=".5pt" strokecolor="#231F20">
                <v:path arrowok="t"/>
              </v:shape>
              <v:shape style="position:absolute;left:6147;top:-1159;width:185;height:130" type="#_x0000_t75">
                <v:imagedata r:id="rId22" o:title=""/>
              </v:shape>
            </v:group>
            <v:group style="position:absolute;left:6147;top:-1159;width:185;height:130" coordorigin="6147,-1159" coordsize="185,130">
              <v:shape style="position:absolute;left:6147;top:-1159;width:185;height:130" coordorigin="6147,-1159" coordsize="185,130" path="m6332,-1143l6256,-1147,6189,-1150,6155,-1151,6148,-1155,6147,-1159,6159,-1132,6168,-1110,6209,-1059,6268,-1029,6282,-1059,6295,-1085,6308,-1107,6319,-1124,6327,-1136,6331,-1142,6332,-1143xe" filled="f" stroked="t" strokeweight=".5pt" strokecolor="#231F20">
                <v:path arrowok="t"/>
              </v:shape>
            </v:group>
            <v:group style="position:absolute;left:6355;top:-1244;width:446;height:45" coordorigin="6355,-1244" coordsize="446,45">
              <v:shape style="position:absolute;left:6355;top:-1244;width:446;height:45" coordorigin="6355,-1244" coordsize="446,45" path="m6801,-1244l6729,-1211,6652,-1201,6591,-1199,6557,-1199,6496,-1202,6422,-1212,6363,-1232,6357,-1238,6355,-1244e" filled="f" stroked="t" strokeweight=".45pt" strokecolor="#95979A">
                <v:path arrowok="t"/>
              </v:shape>
              <v:shape style="position:absolute;left:6533;top:-1407;width:77;height:95" type="#_x0000_t75">
                <v:imagedata r:id="rId23" o:title=""/>
              </v:shape>
            </v:group>
            <v:group style="position:absolute;left:6533;top:-1407;width:77;height:95" coordorigin="6533,-1407" coordsize="77,95">
              <v:shape style="position:absolute;left:6533;top:-1407;width:77;height:95" coordorigin="6533,-1407" coordsize="77,95" path="m6610,-1359l6605,-1336,6592,-1318,6573,-1311,6553,-1317,6539,-1333,6533,-1356,6537,-1381,6549,-1399,6567,-1407,6588,-1401,6603,-1386,6610,-1364,6610,-1359xe" filled="f" stroked="t" strokeweight=".5pt" strokecolor="#231F20">
                <v:path arrowok="t"/>
              </v:shape>
              <v:shape style="position:absolute;left:6324;top:-1548;width:519;height:365" type="#_x0000_t75">
                <v:imagedata r:id="rId24" o:title=""/>
              </v:shape>
            </v:group>
            <v:group style="position:absolute;left:6324;top:-1548;width:519;height:365" coordorigin="6324,-1548" coordsize="519,365">
              <v:shape style="position:absolute;left:6324;top:-1548;width:519;height:365" coordorigin="6324,-1548" coordsize="519,365" path="m6352,-1190l6352,-1427,6354,-1454,6358,-1477,6367,-1496,6380,-1510,6401,-1518,6743,-1497,6807,-1458,6819,-1420,6813,-1242,6835,-1222,6843,-1398,6842,-1422,6838,-1443,6800,-1503,6421,-1548,6392,-1544,6343,-1502,6330,-1439,6330,-1213,6329,-1207,6324,-1202,6324,-1191,6336,-1183,6349,-1183,6352,-1190xe" filled="f" stroked="t" strokeweight=".5pt" strokecolor="#231F20">
                <v:path arrowok="t"/>
              </v:shape>
              <v:shape style="position:absolute;left:5805;top:-1693;width:368;height:513" type="#_x0000_t75">
                <v:imagedata r:id="rId25" o:title=""/>
              </v:shape>
            </v:group>
            <v:group style="position:absolute;left:5805;top:-1693;width:368;height:513" coordorigin="5805,-1693" coordsize="368,513">
              <v:shape style="position:absolute;left:5805;top:-1693;width:368;height:513" coordorigin="5805,-1693" coordsize="368,513" path="m6171,-1194l6173,-1211,6170,-1230,6162,-1247,6148,-1263,6139,-1283,6129,-1301,6116,-1315,6113,-1334,6110,-1354,6104,-1373,6093,-1392,6091,-1409,6087,-1427,6078,-1446,6064,-1464,6067,-1478,6070,-1495,6070,-1514,6064,-1537,6070,-1548,6078,-1562,6083,-1577,6083,-1593,6073,-1609,6075,-1623,6072,-1639,6062,-1653,6040,-1663,6021,-1677,6003,-1687,5987,-1692,5970,-1693,5954,-1690,5938,-1683,5921,-1672,5903,-1675,5883,-1673,5865,-1664,5852,-1645,5841,-1639,5828,-1630,5818,-1619,5810,-1605,5808,-1589,5813,-1571,5808,-1554,5805,-1536,5807,-1518,5815,-1502,5831,-1489,5842,-1461,5862,-1443,5882,-1433,5897,-1428,5896,-1415,5899,-1396,5908,-1376,5922,-1358,5944,-1347,5952,-1326,5965,-1310,5983,-1298,6003,-1291,6014,-1271,6027,-1256,6042,-1245,6061,-1237,6075,-1214,6087,-1201,6101,-1192,6120,-1184,6142,-1180,6162,-1187,6171,-1193xe" filled="f" stroked="t" strokeweight=".5pt" strokecolor="#231F20">
                <v:path arrowok="t"/>
              </v:shape>
            </v:group>
            <v:group style="position:absolute;left:5277;top:-4109;width:2053;height:827" coordorigin="5277,-4109" coordsize="2053,827">
              <v:shape style="position:absolute;left:5277;top:-4109;width:2053;height:827" coordorigin="5277,-4109" coordsize="2053,827" path="m5277,-4109l7330,-4109,7330,-3282,5277,-3282,5277,-4109e" filled="t" fillcolor="#FFFFFF" stroked="f">
                <v:path arrowok="t"/>
                <v:fill/>
              </v:shape>
            </v:group>
            <v:group style="position:absolute;left:5277;top:-4109;width:2053;height:827" coordorigin="5277,-4109" coordsize="2053,827">
              <v:shape style="position:absolute;left:5277;top:-4109;width:2053;height:827" coordorigin="5277,-4109" coordsize="2053,827" path="m5277,-4109l7330,-4109,7330,-3282,5277,-3282,5277,-4109xe" filled="f" stroked="t" strokeweight=".5pt" strokecolor="#231F20">
                <v:path arrowok="t"/>
              </v:shape>
            </v:group>
            <v:group style="position:absolute;left:5357;top:-3975;width:213;height:213" coordorigin="5357,-3975" coordsize="213,213">
              <v:shape style="position:absolute;left:5357;top:-3975;width:213;height:213" coordorigin="5357,-3975" coordsize="213,213" path="m5357,-3975l5570,-3975,5570,-3762,5357,-3762,5357,-3975e" filled="t" fillcolor="#00A650" stroked="f">
                <v:path arrowok="t"/>
                <v:fill/>
              </v:shape>
            </v:group>
            <v:group style="position:absolute;left:5357;top:-3975;width:213;height:213" coordorigin="5357,-3975" coordsize="213,213">
              <v:shape style="position:absolute;left:5357;top:-3975;width:213;height:213" coordorigin="5357,-3975" coordsize="213,213" path="m5357,-3975l5570,-3975,5570,-3762,5357,-3762,5357,-3975xe" filled="f" stroked="t" strokeweight=".648pt" strokecolor="#000000">
                <v:path arrowok="t"/>
              </v:shape>
            </v:group>
            <v:group style="position:absolute;left:5357;top:-3595;width:213;height:213" coordorigin="5357,-3595" coordsize="213,213">
              <v:shape style="position:absolute;left:5357;top:-3595;width:213;height:213" coordorigin="5357,-3595" coordsize="213,213" path="m5357,-3595l5570,-3595,5570,-3382,5357,-3382,5357,-3595e" filled="t" fillcolor="#ED1C24" stroked="f">
                <v:path arrowok="t"/>
                <v:fill/>
              </v:shape>
            </v:group>
            <v:group style="position:absolute;left:5357;top:-3595;width:213;height:213" coordorigin="5357,-3595" coordsize="213,213">
              <v:shape style="position:absolute;left:5357;top:-3595;width:213;height:213" coordorigin="5357,-3595" coordsize="213,213" path="m5357,-3595l5570,-3595,5570,-3382,5357,-3382,5357,-3595xe" filled="f" stroked="t" strokeweight=".648pt" strokecolor="#000000">
                <v:path arrowok="t"/>
              </v:shape>
            </v:group>
            <v:group style="position:absolute;left:3785;top:-3984;width:344;height:109" coordorigin="3785,-3984" coordsize="344,109">
              <v:shape style="position:absolute;left:3785;top:-3984;width:344;height:109" coordorigin="3785,-3984" coordsize="344,109" path="m4011,-3984l3950,-3981,3872,-3971,3802,-3948,3785,-3927,3788,-3920,3852,-3892,3923,-3880,4013,-3875,4046,-3874,4077,-3875,4107,-3877,4128,-3879,4013,-3879,3982,-3880,3899,-3888,3839,-3904,3806,-3932,3810,-3939,3865,-3963,3938,-3975,4029,-3979,4120,-3979,4106,-3980,4076,-3982,4044,-3983,4011,-3984e" filled="t" fillcolor="#C6C8CA" stroked="f">
                <v:path arrowok="t"/>
                <v:fill/>
              </v:shape>
            </v:group>
            <v:group style="position:absolute;left:4013;top:-3979;width:261;height:100" coordorigin="4013,-3979" coordsize="261,100">
              <v:shape style="position:absolute;left:4013;top:-3979;width:261;height:100" coordorigin="4013,-3979" coordsize="261,100" path="m4120,-3979l4029,-3979,4044,-3979,4075,-3978,4158,-3970,4219,-3955,4252,-3927,4249,-3921,4182,-3893,4107,-3883,4046,-3880,4013,-3879,4128,-3879,4208,-3892,4266,-3915,4274,-3929,4273,-3932,4205,-3967,4134,-3978,4120,-3979e" filled="t" fillcolor="#C6C8CA" stroked="f">
                <v:path arrowok="t"/>
                <v:fill/>
              </v:shape>
            </v:group>
            <v:group style="position:absolute;left:3790;top:-3113;width:478;height:107" coordorigin="3790,-3113" coordsize="478,107">
              <v:shape style="position:absolute;left:3790;top:-3113;width:478;height:107" coordorigin="3790,-3113" coordsize="478,107" path="m4016,-3113l3956,-3110,3877,-3100,3807,-3077,3790,-3054,3795,-3047,3868,-3019,3945,-3009,4006,-3006,4038,-3005,4070,-3006,4155,-3013,4221,-3027,4269,-3059,4267,-3065,4208,-3095,4138,-3106,4049,-3112,4016,-3113e" filled="t" fillcolor="#C6C8CA" stroked="f">
                <v:path arrowok="t"/>
                <v:fill/>
              </v:shape>
            </v:group>
            <v:group style="position:absolute;left:3821;top:-3108;width:400;height:26" coordorigin="3821,-3108" coordsize="400,26">
              <v:shape style="position:absolute;left:3821;top:-3108;width:400;height:26" coordorigin="3821,-3108" coordsize="400,26" path="m3821,-3082l3884,-3098,3946,-3105,4017,-3108,4043,-3108,4114,-3105,4191,-3095,4207,-3091,4221,-3088e" filled="f" stroked="t" strokeweight=".5pt" strokecolor="#A5A7A9">
                <v:path arrowok="t"/>
              </v:shape>
            </v:group>
            <v:group style="position:absolute;left:3874;top:-3834;width:30;height:246" coordorigin="3874,-3834" coordsize="30,246">
              <v:shape style="position:absolute;left:3874;top:-3834;width:30;height:246" coordorigin="3874,-3834" coordsize="30,246" path="m3874,-3588l3904,-3588,3904,-3834,3874,-3834,3874,-3588xe" filled="t" fillcolor="#FFFFFF" stroked="f">
                <v:path arrowok="t"/>
                <v:fill/>
              </v:shape>
            </v:group>
            <v:group style="position:absolute;left:3874;top:-3509;width:30;height:348" coordorigin="3874,-3509" coordsize="30,348">
              <v:shape style="position:absolute;left:3874;top:-3509;width:30;height:348" coordorigin="3874,-3509" coordsize="30,348" path="m3874,-3160l3904,-3160,3904,-3509,3874,-3509,3874,-3160xe" filled="t" fillcolor="#FFFFFF" stroked="f">
                <v:path arrowok="t"/>
                <v:fill/>
              </v:shape>
            </v:group>
            <v:group style="position:absolute;left:3857;top:-3839;width:10;height:246" coordorigin="3857,-3839" coordsize="10,246">
              <v:shape style="position:absolute;left:3857;top:-3839;width:10;height:246" coordorigin="3857,-3839" coordsize="10,246" path="m3857,-3593l3867,-3593,3867,-3839,3857,-3839,3857,-3593xe" filled="t" fillcolor="#FFFFFF" stroked="f">
                <v:path arrowok="t"/>
                <v:fill/>
              </v:shape>
            </v:group>
            <v:group style="position:absolute;left:3857;top:-3514;width:10;height:348" coordorigin="3857,-3514" coordsize="10,348">
              <v:shape style="position:absolute;left:3857;top:-3514;width:10;height:348" coordorigin="3857,-3514" coordsize="10,348" path="m3857,-3165l3867,-3165,3867,-3514,3857,-3514,3857,-3165x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Fig.</w:t>
      </w:r>
      <w:r>
        <w:rPr>
          <w:rFonts w:ascii="Arial" w:hAnsi="Arial" w:cs="Arial" w:eastAsia="Arial"/>
          <w:sz w:val="18"/>
          <w:szCs w:val="18"/>
          <w:color w:val="231F20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1-1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Heat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31F20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ans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er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3"/>
          <w:w w:val="100"/>
        </w:rPr>
        <w:t>w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ater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31F20"/>
          <w:spacing w:val="-5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231F20"/>
          <w:spacing w:val="0"/>
          <w:w w:val="100"/>
        </w:rPr>
        <w:t>apour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sectPr>
      <w:pgSz w:w="8640" w:h="12960"/>
      <w:pgMar w:top="1200" w:bottom="280" w:left="8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Kumagai</dc:creator>
  <dc:title>BC-E</dc:title>
  <dcterms:created xsi:type="dcterms:W3CDTF">2013-08-14T13:21:54Z</dcterms:created>
  <dcterms:modified xsi:type="dcterms:W3CDTF">2013-08-14T13:21:54Z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2005-11-13T00:00:00Z</vt:filetime>
  </property>
  <property fmtid="{D5CDD505-2E9C-101B-9397-08002B2CF9AE}" pid="3" name="LastSaved">
    <vt:filetime>2013-08-14T00:00:00Z</vt:filetime>
  </property>
</Properties>
</file>